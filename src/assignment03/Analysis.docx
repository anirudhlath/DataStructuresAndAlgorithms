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9DB" w14:textId="796F4E45" w:rsidR="00934050" w:rsidRDefault="00934050" w:rsidP="00934050">
      <w:r>
        <w:t>1. If you had backed the sorted set with a Java List instead of a basic array,</w:t>
      </w:r>
      <w:r>
        <w:t xml:space="preserve"> </w:t>
      </w:r>
      <w:r>
        <w:t>summarize the main</w:t>
      </w:r>
      <w:r>
        <w:t xml:space="preserve"> </w:t>
      </w:r>
      <w:r>
        <w:t>points in which your implementation would have differed. Do</w:t>
      </w:r>
      <w:r>
        <w:t xml:space="preserve"> </w:t>
      </w:r>
      <w:r>
        <w:t xml:space="preserve">you expect that using a Java List would have </w:t>
      </w:r>
      <w:proofErr w:type="gramStart"/>
      <w:r>
        <w:t>more or less efficient</w:t>
      </w:r>
      <w:proofErr w:type="gramEnd"/>
      <w:r>
        <w:t xml:space="preserve"> and why?</w:t>
      </w:r>
      <w:r>
        <w:t xml:space="preserve"> </w:t>
      </w:r>
      <w:r>
        <w:t>(Consider efficiency both in running time and in program development time.)</w:t>
      </w:r>
      <w:r>
        <w:t xml:space="preserve"> </w:t>
      </w:r>
    </w:p>
    <w:p w14:paraId="3E1AA69A" w14:textId="77777777" w:rsidR="00934050" w:rsidRDefault="00934050" w:rsidP="00934050"/>
    <w:p w14:paraId="3FB0BB7A" w14:textId="289C0E32" w:rsidR="00934050" w:rsidRDefault="00934050" w:rsidP="00934050">
      <w:r>
        <w:t>In program development time, I think it would have saved me a lot of time because</w:t>
      </w:r>
      <w:r>
        <w:t xml:space="preserve"> </w:t>
      </w:r>
      <w:proofErr w:type="spellStart"/>
      <w:r>
        <w:t>ArrayList</w:t>
      </w:r>
      <w:proofErr w:type="spellEnd"/>
      <w:r>
        <w:t xml:space="preserve"> library has a lot of methods such as add that would have saved me a lot</w:t>
      </w:r>
      <w:r>
        <w:t xml:space="preserve"> </w:t>
      </w:r>
      <w:r>
        <w:t>of time since it handles shifting the elements in the array. Also, I won't have to</w:t>
      </w:r>
      <w:r>
        <w:t xml:space="preserve"> </w:t>
      </w:r>
      <w:r>
        <w:t>worry about the capacity of the array as the list library handles it automatically.</w:t>
      </w:r>
      <w:r>
        <w:t xml:space="preserve"> </w:t>
      </w:r>
      <w:r>
        <w:t>It would be less complicated to deal with array lists compared to array by quite a</w:t>
      </w:r>
      <w:r>
        <w:t xml:space="preserve"> </w:t>
      </w:r>
      <w:r>
        <w:t>lot.</w:t>
      </w:r>
    </w:p>
    <w:p w14:paraId="7A14FD27" w14:textId="77777777" w:rsidR="00934050" w:rsidRDefault="00934050" w:rsidP="00934050"/>
    <w:p w14:paraId="3A6E3FD9" w14:textId="233E9967" w:rsidR="00934050" w:rsidRDefault="00934050" w:rsidP="00934050">
      <w:r>
        <w:t xml:space="preserve">In terms of efficiency, I think it would be </w:t>
      </w:r>
      <w:proofErr w:type="gramStart"/>
      <w:r>
        <w:t>more or less the</w:t>
      </w:r>
      <w:proofErr w:type="gramEnd"/>
      <w:r>
        <w:t xml:space="preserve"> same if not more</w:t>
      </w:r>
      <w:r>
        <w:t xml:space="preserve"> </w:t>
      </w:r>
      <w:r>
        <w:t>efficient since array list also operates in a similar manner. I think memory</w:t>
      </w:r>
      <w:r>
        <w:t xml:space="preserve"> </w:t>
      </w:r>
      <w:r>
        <w:t>management could be more efficient in the array list library.</w:t>
      </w:r>
      <w:r>
        <w:t xml:space="preserve"> </w:t>
      </w:r>
    </w:p>
    <w:p w14:paraId="338FCF46" w14:textId="77777777" w:rsidR="00934050" w:rsidRDefault="00934050" w:rsidP="00934050"/>
    <w:p w14:paraId="7D9C8A29" w14:textId="7F1C0E8F" w:rsidR="00934050" w:rsidRDefault="00934050" w:rsidP="00934050">
      <w:r>
        <w:t xml:space="preserve">2. What do you expect the Big-O behavior of </w:t>
      </w:r>
      <w:proofErr w:type="spellStart"/>
      <w:r>
        <w:t>BinarySearchSet's</w:t>
      </w:r>
      <w:proofErr w:type="spellEnd"/>
      <w:r>
        <w:t xml:space="preserve"> contains method</w:t>
      </w:r>
      <w:r>
        <w:t xml:space="preserve"> </w:t>
      </w:r>
      <w:r>
        <w:t>to be and why?</w:t>
      </w:r>
    </w:p>
    <w:p w14:paraId="796D41A0" w14:textId="77777777" w:rsidR="00934050" w:rsidRDefault="00934050" w:rsidP="00934050"/>
    <w:p w14:paraId="1D5595B0" w14:textId="56D2B77B" w:rsidR="00934050" w:rsidRDefault="00934050" w:rsidP="00934050">
      <w:r>
        <w:t xml:space="preserve">The time complexity of the contains method is definitely </w:t>
      </w:r>
      <w:proofErr w:type="gramStart"/>
      <w:r>
        <w:t>O(</w:t>
      </w:r>
      <w:proofErr w:type="gramEnd"/>
      <w:r>
        <w:t>Log N). That is because</w:t>
      </w:r>
      <w:r>
        <w:t xml:space="preserve"> </w:t>
      </w:r>
      <w:proofErr w:type="gramStart"/>
      <w:r>
        <w:t>the it</w:t>
      </w:r>
      <w:proofErr w:type="gramEnd"/>
      <w:r>
        <w:t xml:space="preserve"> uses the binary search algorithm that splits the number of elements in half</w:t>
      </w:r>
      <w:r>
        <w:t xml:space="preserve"> </w:t>
      </w:r>
      <w:r>
        <w:t>in every recursion. There are some edge cases in which the time complexity could</w:t>
      </w:r>
      <w:r>
        <w:t xml:space="preserve"> </w:t>
      </w:r>
      <w:r>
        <w:t xml:space="preserve">be even </w:t>
      </w:r>
      <w:proofErr w:type="gramStart"/>
      <w:r>
        <w:t>O(</w:t>
      </w:r>
      <w:proofErr w:type="gramEnd"/>
      <w:r>
        <w:t xml:space="preserve">1). For </w:t>
      </w:r>
      <w:proofErr w:type="gramStart"/>
      <w:r>
        <w:t>example</w:t>
      </w:r>
      <w:proofErr w:type="gramEnd"/>
      <w:r>
        <w:t xml:space="preserve"> if we search for the element that is in the middle index</w:t>
      </w:r>
      <w:r>
        <w:t xml:space="preserve"> </w:t>
      </w:r>
      <w:r>
        <w:t>of the array, it will return the search within one iteration. Even in the worst case,</w:t>
      </w:r>
      <w:r>
        <w:t xml:space="preserve"> </w:t>
      </w:r>
      <w:r>
        <w:t xml:space="preserve">the time complexity will be </w:t>
      </w:r>
      <w:proofErr w:type="gramStart"/>
      <w:r>
        <w:t>O(</w:t>
      </w:r>
      <w:proofErr w:type="gramEnd"/>
      <w:r>
        <w:t>Log N).</w:t>
      </w:r>
    </w:p>
    <w:p w14:paraId="775C54DB" w14:textId="77777777" w:rsidR="00934050" w:rsidRDefault="00934050" w:rsidP="00934050"/>
    <w:p w14:paraId="1685CDE8" w14:textId="73D2A7D8" w:rsidR="00934050" w:rsidRDefault="00934050" w:rsidP="00934050">
      <w:r>
        <w:lastRenderedPageBreak/>
        <w:t xml:space="preserve">3. Plot the running time of </w:t>
      </w:r>
      <w:proofErr w:type="spellStart"/>
      <w:r>
        <w:t>BinarySearchSet's</w:t>
      </w:r>
      <w:proofErr w:type="spellEnd"/>
      <w:r>
        <w:t xml:space="preserve"> contains method, using the timing</w:t>
      </w:r>
      <w:r>
        <w:t xml:space="preserve"> </w:t>
      </w:r>
      <w:r>
        <w:t>techniques demonstrated in previous labs. Be sure to use a decent iteration</w:t>
      </w:r>
      <w:r>
        <w:t xml:space="preserve"> </w:t>
      </w:r>
      <w:r>
        <w:t>count to get a reasonable average of running times. Include your plot in your</w:t>
      </w:r>
      <w:r>
        <w:t xml:space="preserve"> </w:t>
      </w:r>
      <w:r>
        <w:t>analysis document. Does the growth rate of these running times match the Big-oh</w:t>
      </w:r>
      <w:r>
        <w:t xml:space="preserve"> </w:t>
      </w:r>
      <w:r>
        <w:t>behavior you predicted in question 2?</w:t>
      </w:r>
    </w:p>
    <w:p w14:paraId="737DF3B7" w14:textId="6769B274" w:rsidR="00934050" w:rsidRDefault="00934050" w:rsidP="00934050">
      <w:r>
        <w:rPr>
          <w:noProof/>
        </w:rPr>
        <w:drawing>
          <wp:inline distT="0" distB="0" distL="0" distR="0" wp14:anchorId="72344BA6" wp14:editId="512AAA16">
            <wp:extent cx="59340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E7ED" w14:textId="76EFCD14" w:rsidR="00934050" w:rsidRDefault="00934050" w:rsidP="00934050"/>
    <w:p w14:paraId="6DB0AEC5" w14:textId="5DD776C9" w:rsidR="00934050" w:rsidRDefault="00934050" w:rsidP="00934050">
      <w:proofErr w:type="gramStart"/>
      <w:r>
        <w:t>Yes</w:t>
      </w:r>
      <w:proofErr w:type="gramEnd"/>
      <w:r>
        <w:t xml:space="preserve"> it does match my expectations that I predicted in question 2.</w:t>
      </w:r>
    </w:p>
    <w:p w14:paraId="263900B9" w14:textId="77777777" w:rsidR="00934050" w:rsidRDefault="00934050" w:rsidP="00934050"/>
    <w:p w14:paraId="14FBABDA" w14:textId="4690C469" w:rsidR="00934050" w:rsidRDefault="00934050" w:rsidP="00934050">
      <w:r>
        <w:t>4. Consider your add method. For an element not already contained in the set,</w:t>
      </w:r>
      <w:r>
        <w:t xml:space="preserve"> </w:t>
      </w:r>
      <w:r>
        <w:t>how long does it take to locate the correct position at which to insert the</w:t>
      </w:r>
      <w:r>
        <w:t xml:space="preserve"> </w:t>
      </w:r>
      <w:r>
        <w:t>element? Create a plot of running times. Pay close attention to the problem</w:t>
      </w:r>
      <w:r>
        <w:t xml:space="preserve"> </w:t>
      </w:r>
      <w:r>
        <w:t>size for which you are collecting running times. Beware that if you simply add</w:t>
      </w:r>
      <w:r>
        <w:t xml:space="preserve"> </w:t>
      </w:r>
      <w:r>
        <w:t>N items, the size of the sorted set is always changing. A good strategy is to</w:t>
      </w:r>
    </w:p>
    <w:p w14:paraId="21152197" w14:textId="2A2D1B30" w:rsidR="00934050" w:rsidRDefault="00934050" w:rsidP="00934050">
      <w:r>
        <w:t>fill a sorted set with N items and time how long it takes to add one additional</w:t>
      </w:r>
      <w:r>
        <w:t xml:space="preserve"> </w:t>
      </w:r>
      <w:r>
        <w:t>item. To do this repeatedly (i.e., iteration count), remove the item and add it</w:t>
      </w:r>
      <w:r>
        <w:t xml:space="preserve"> </w:t>
      </w:r>
      <w:r>
        <w:t xml:space="preserve">again, being careful not to include </w:t>
      </w:r>
      <w:r>
        <w:lastRenderedPageBreak/>
        <w:t xml:space="preserve">the time required to call </w:t>
      </w:r>
      <w:proofErr w:type="gramStart"/>
      <w:r>
        <w:t>remove(</w:t>
      </w:r>
      <w:proofErr w:type="gramEnd"/>
      <w:r>
        <w:t>) in your</w:t>
      </w:r>
      <w:r>
        <w:t xml:space="preserve"> </w:t>
      </w:r>
      <w:r>
        <w:t>total. In the worst-case, how much time does it take to locate the position to</w:t>
      </w:r>
      <w:r>
        <w:t xml:space="preserve"> </w:t>
      </w:r>
      <w:r>
        <w:t>add an element (give your answer using Big-oh)?</w:t>
      </w:r>
    </w:p>
    <w:p w14:paraId="1F78D39C" w14:textId="08B5CF09" w:rsidR="00934050" w:rsidRDefault="00934050" w:rsidP="00934050">
      <w:pPr>
        <w:pStyle w:val="ListParagraph"/>
        <w:numPr>
          <w:ilvl w:val="0"/>
          <w:numId w:val="15"/>
        </w:numPr>
      </w:pPr>
      <w:r>
        <w:t xml:space="preserve">It takes </w:t>
      </w:r>
      <w:proofErr w:type="gramStart"/>
      <w:r>
        <w:t>O(</w:t>
      </w:r>
      <w:proofErr w:type="gramEnd"/>
      <w:r>
        <w:t>Log N) to find the index at which to insert the element.</w:t>
      </w:r>
    </w:p>
    <w:p w14:paraId="41D447D6" w14:textId="458B85FC" w:rsidR="00CB7FFB" w:rsidRDefault="00CB7FFB" w:rsidP="00934050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43BBB87B" wp14:editId="18826A57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F69F" w14:textId="70DC19C2" w:rsidR="00CB7FFB" w:rsidRDefault="00CB7FFB" w:rsidP="00934050">
      <w:pPr>
        <w:pStyle w:val="ListParagraph"/>
        <w:numPr>
          <w:ilvl w:val="0"/>
          <w:numId w:val="15"/>
        </w:numPr>
      </w:pPr>
      <w:r>
        <w:t>In the worst case, the time complexity will be O(N).</w:t>
      </w:r>
    </w:p>
    <w:p w14:paraId="1C7A8750" w14:textId="77777777" w:rsidR="00E94641" w:rsidRDefault="00E94641" w:rsidP="00934050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83D20AB"/>
    <w:multiLevelType w:val="hybridMultilevel"/>
    <w:tmpl w:val="4AD89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0"/>
    <w:rsid w:val="000005E5"/>
    <w:rsid w:val="00442B3C"/>
    <w:rsid w:val="00934050"/>
    <w:rsid w:val="00CB7FFB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7F6B"/>
  <w15:chartTrackingRefBased/>
  <w15:docId w15:val="{60A5A3C7-41B8-4089-998C-8D8957C3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93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ru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35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Lath</dc:creator>
  <cp:lastModifiedBy>Anirudh Lath</cp:lastModifiedBy>
  <cp:revision>1</cp:revision>
  <dcterms:created xsi:type="dcterms:W3CDTF">2021-11-23T05:01:00Z</dcterms:created>
  <dcterms:modified xsi:type="dcterms:W3CDTF">2021-11-23T05:36:00Z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